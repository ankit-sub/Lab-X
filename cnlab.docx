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Qn. 5 Develop a program to implement a sliding window protocol in the data link layer.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Program :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import java.util.Scanner;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import java.util.Random;  </w:t>
      </w:r>
      <w:bookmarkStart w:id="0" w:name="_GoBack"/>
      <w:bookmarkEnd w:id="0"/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class SlidingWindowProtocol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static int windowSize, totalFrames, sendBase, nextSeqNum;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static boolean[] acknowledged;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// Simulate sending a frame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static void sendFrame(int frameNumber)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System.out.println("Sending frame " + frameNumber);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// Simulate receiving acknowledgment with random loss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static int receiveAck()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Random rand = new Random();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// 90% chance of receiving ACK successfully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if (rand.nextInt(100) &lt; 90)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ackFrame = sendBase + rand.nextInt(windowSize);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System.out.println("Acknowledgment received for frame " + ackFrame);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return ackFrame;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else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System.out.println("Acknowledgment lost!");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return -1; // No acknowledgment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// Slide the window when an ACK is received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static void slideWindow(int ackFrame)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while (sendBase&lt;= ackFrame&amp;&amp;sendBase&lt;totalFrames)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acknowledged[sendBase] = true;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System.out.println("Frame " + sendBase + " acknowledged.");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sendBase++;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// Run the sliding window protocol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static void runSlidingWindow()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while (sendBase&lt;totalFrames)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// Send frames within the window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while (nextSeqNum&lt;sendBase + windowSize&amp;&amp;nextSeqNum&lt;totalFrames)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sendFrame(nextSeqNum);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nextSeqNum++;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// Simulate receiving an acknowledgment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int ackFrame = receiveAck();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if (ackFrame != -1)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slideWindow(ackFrame);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else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System.out.println("Timeout! Resending frames...");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// Simulate delay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try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Thread.sleep(1000);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catch (InterruptedException e)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System.out.println(e);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public static void main(String[] args) {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Scanner sc = new Scanner(System.in);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// Input the window size and total number of frames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System.out.println("Enter the window size: ");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windowSize = sc.nextInt();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System.out.println("Enter the total number of frames to be sent: ");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totalFrames = sc.nextInt();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// Initialize variables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acknowledged = new boolean[totalFrames];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sendBase = 0;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nextSeqNum = 0;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// Run the sliding window protocol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runSlidingWindow();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sc.close();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}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OUTPUT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Enter the window size: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4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Enter the total number of frames to be sent: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10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Sending frame 0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Sending frame 1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Sending frame 2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Sending frame 3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Acknowledgment received for frame 2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Frame 0 acknowledged.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Frame 1 acknowledged.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Frame 2 acknowledged.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Sending frame 4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Sending frame 5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Sending frame 6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Sending frame 7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Acknowledgment received for frame 5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Frame 3 acknowledged.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Frame 4 acknowledged.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Frame 5 acknowledged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Qn. 7 Using TCP/IP sockets, write a client – server program to make the client send the file name and to make the server send back the contents of the requested file if present.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java.net.*;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java.io.*;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java.util.*;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class TCPClient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 String args[]) throws Exception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Socket sock = new Socket("127.0.0.1",4000);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System.out.println("Enter the filename");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BufferedReader BufRead1 =new BufferedReader(new InputStreamReader(System.in));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 fname =BufRead1.readLine();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OutputStream ostream =sock.getOutputStream();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PrintWriter pw=new PrintWriter(ostream,true);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pw.println(fname);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InputStream istream =sock.getInputStream();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BufferedReader BufRead2 =new BufferedReader(new InputStreamReader(istream));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 str;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while((str=BufRead2.readLine())!=null)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System.out.println(str);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/*server*/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java.net.*;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java.io.*;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class TCPServer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 args []) throws Exception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ServerSocket sersock=new ServerSocket(4000);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System.out.println("server ready for transmission");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Socket sock=sersock.accept();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System.out.println("connection is successful and waiting for chatting");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InputStream istream=sock.getInputStream();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BufferedReader bufRead1=new BufferedReader(new InputStreamReader(istream));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 fname=bufRead1.readLine();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System.out.println("the requested file from client is:"+fname);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BufferedReader bufRead2=new BufferedReader(new FileReader(fname));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OutputStream ostream =sock.getOutputStream();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PrintWriter pw = new PrintWriter(ostream,true);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 str;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while((str=bufRead2.readLine())!=null)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pw.println(str);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sock.close();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
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8. Write a program on datagram socket for client/server to display the messages on 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client side, typed at the server side.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/*client side*/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java.io.*;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java.net.*;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class UDPClient{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 args[]) throws Exception{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BufferedReader in=new BufferedReader(new InputStreamReader(System.in));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System.out.println("Enter the message");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 message=in.readLine();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DatagramSocket clientSocket=new DatagramSocket();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InetAddress IPAddress=InetAddress.getByName("localhost");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byte[] sendData=new byte[1024];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byte[] receiveData=new byte[1024];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sendData=message.getBytes();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DatagramPacket sendPacket=new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DatagramPacket(sendData,sendData.length,IPAddress,9876);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clientSocket.send(sendPacket);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DatagramPacket receivePacket=new DatagramPacket(receiveData,receiveData.length);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clientSocket.receive(receivePacket);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 ServerMessage=new String(receivePacket.getData());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System.out.println("from server:"+ServerMessage);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clientSocket.close();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/*server side*/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java.io.*;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java.util.*;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java.net.*;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class UDPServer{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static void main(String args[]) throws Exception{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BufferedReader in = new BufferedReader(new InputStreamReader(System.in));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DatagramSocket ss = new DatagramSocket(9876);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byte[] sendData=new byte[1024];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byte[] receiveData=new byte[1024];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while(true){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DatagramPacket receivePacket=new DatagramPacket(receiveData,receiveData.length);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ss.receive(receivePacket);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 clientmessage=new String(receivePacket.getData());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System.out.println("from client:"+clientmessage);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InetAddress IPAdd=receivePacket.getAddress();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 port=receivePacket.getPort();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String message= in.readLine();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sendData=message.getBytes();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DatagramPacket sendPacket=new DatagramPacket(sendData,sendData.length,IPAdd,port);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ss.send(sendPacket);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Qn.10. Write a program for simple RSA algorithm to encrypt and decrypt the data.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java.io.DataInputStream;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import java.io.IOException;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java.math.BigInteger;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java.util.Random;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public class RSA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private BigInteger p,q,N,z,e,d;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private int bitlength = 1024;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private Random  r;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public RSA()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r = new Random();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p = BigInteger.probablePrime(bitlength, r);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q = BigInteger.probablePrime(bitlength, r);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N = p.multiply(q);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z = p.subtract(BigInteger.ONE).multiply(q.subtract(BigInteger.ONE));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e = BigInteger.probablePrime(bitlength / 2, r);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while (z.gcd(e).compareTo(BigInteger.ONE) &gt; 0 &amp;&amp; e.compareTo(z)&lt;0)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e.add(BigInteger.ONE);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d = e.modInverse(z);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public static void main(String[] args) throws IOException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RSA rsa = new RSA();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DataInputStream in = new DataInputStream(System.in);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String teststring;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System.out.println("Enter the plain text:");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teststring = in.readLine();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System.out.println("Encrypting String: " + teststring);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byte[] bytes = teststring.getBytes();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byte[] encrypted = rsa.encrypt(bytes);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System.out.println("String in encrypted: "+encrypted);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byte[] decrypted = rsa.decrypt(encrypted);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System.out.println("Decrypted String: " + new String(decrypted));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}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public byte[] encrypt(byte[] message)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return (new BigInteger(message)).modPow(e, N).toByteArray();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public byte[] decrypt(byte[] message)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return (new BigInteger(message)).modPow(d, N).toByteArray();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}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}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OUTPUT: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Enter a Plain Text :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Hello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Encrypting String : Hello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String in Encrypted : [B@70dea4e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Decrypted String: Hello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45</TotalTime>
  <Application>Yozo_Office</Application>
  <Pages>11</Pages>
  <Words>800</Words>
  <Characters>6597</Characters>
  <Lines>261</Lines>
  <Paragraphs>244</Paragraphs>
  <CharactersWithSpaces>7632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hp</dc:creator>
  <cp:lastModifiedBy>vivo user</cp:lastModifiedBy>
  <cp:revision>4</cp:revision>
  <dcterms:created xsi:type="dcterms:W3CDTF">2024-12-01T10:51:00Z</dcterms:created>
  <dcterms:modified xsi:type="dcterms:W3CDTF">2024-12-04T00:57:40Z</dcterms:modified>
</cp:coreProperties>
</file>